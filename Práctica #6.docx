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1D2EE39C" w:rsidR="00CF3808" w:rsidRDefault="00CF3808">
            <w:pPr>
              <w:pStyle w:val="TableContents"/>
              <w:ind w:left="629"/>
            </w:pPr>
            <w:r>
              <w:t>#</w:t>
            </w:r>
            <w:r w:rsidR="00D46026">
              <w:t>6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 xml:space="preserve">Velázquez de León Lavarrios </w:t>
            </w:r>
            <w:proofErr w:type="spellStart"/>
            <w:r>
              <w:t>Alvar</w:t>
            </w:r>
            <w:proofErr w:type="spellEnd"/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479DBA5A" w:rsidR="00820E5C" w:rsidRDefault="005D1359">
            <w:pPr>
              <w:pStyle w:val="TableContents"/>
              <w:ind w:left="629"/>
            </w:pPr>
            <w:r>
              <w:t xml:space="preserve">22 de </w:t>
            </w:r>
            <w:proofErr w:type="spellStart"/>
            <w:r>
              <w:t>Septiembre</w:t>
            </w:r>
            <w:proofErr w:type="spellEnd"/>
            <w:r w:rsidR="00E6274E">
              <w:t xml:space="preserve">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5E0957ED" w14:textId="77777777" w:rsidR="002F096B" w:rsidRPr="00EF3A51" w:rsidRDefault="002F096B" w:rsidP="00240FD9">
      <w:pPr>
        <w:pStyle w:val="Standard"/>
        <w:jc w:val="center"/>
        <w:rPr>
          <w:rFonts w:ascii="Arial" w:hAnsi="Arial" w:cs="Arial"/>
          <w:lang w:val="es-ES_tradnl"/>
        </w:rPr>
      </w:pPr>
    </w:p>
    <w:p w14:paraId="530A5767" w14:textId="5680DC4C" w:rsidR="00240FD9" w:rsidRPr="00EF3A51" w:rsidRDefault="00BE5C03" w:rsidP="00240FD9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EF3A51">
        <w:rPr>
          <w:rFonts w:ascii="Arial" w:hAnsi="Arial" w:cs="Arial"/>
          <w:sz w:val="32"/>
          <w:szCs w:val="32"/>
          <w:lang w:val="es-ES_tradnl"/>
        </w:rPr>
        <w:t>Objetivos</w:t>
      </w:r>
    </w:p>
    <w:p w14:paraId="4A9F0EDF" w14:textId="6C52EF1E" w:rsidR="00240FD9" w:rsidRPr="00EF3A51" w:rsidRDefault="00EF3A51" w:rsidP="00EF3A51">
      <w:pPr>
        <w:pStyle w:val="Standard"/>
        <w:jc w:val="both"/>
        <w:rPr>
          <w:rFonts w:ascii="Arial" w:hAnsi="Arial" w:cs="Arial"/>
          <w:lang w:val="es-ES_tradnl"/>
        </w:rPr>
      </w:pPr>
      <w:r w:rsidRPr="00EF3A51">
        <w:rPr>
          <w:rFonts w:ascii="Arial" w:hAnsi="Arial" w:cs="Arial"/>
          <w:lang w:val="es-ES_tradnl"/>
        </w:rPr>
        <w:t xml:space="preserve">Conocer los ambientes y usar las herramientas para el desarrollo y ejecución de programas creados a partir del lenguaje C, como editores </w:t>
      </w:r>
      <w:r>
        <w:rPr>
          <w:rFonts w:ascii="Arial" w:hAnsi="Arial" w:cs="Arial"/>
          <w:lang w:val="es-ES_tradnl"/>
        </w:rPr>
        <w:t>y compiladores en</w:t>
      </w:r>
      <w:r w:rsidRPr="00EF3A51">
        <w:rPr>
          <w:rFonts w:ascii="Arial" w:hAnsi="Arial" w:cs="Arial"/>
          <w:lang w:val="es-ES_tradnl"/>
        </w:rPr>
        <w:t xml:space="preserve"> diferentes sistemas operativos.</w:t>
      </w:r>
      <w:r>
        <w:rPr>
          <w:rFonts w:ascii="Arial" w:hAnsi="Arial" w:cs="Arial"/>
          <w:lang w:val="es-ES_tradnl"/>
        </w:rPr>
        <w:t xml:space="preserve"> Conocer las funciones básicas de C++ aplicando comandos de GNU/Linux.</w:t>
      </w:r>
    </w:p>
    <w:p w14:paraId="7BF0D983" w14:textId="77777777" w:rsidR="00EF3A51" w:rsidRDefault="001C5051" w:rsidP="002F096B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32"/>
          <w:szCs w:val="32"/>
          <w:lang w:val="es-ES_tradnl"/>
        </w:rPr>
      </w:pPr>
      <w:r w:rsidRPr="00EF3A51">
        <w:rPr>
          <w:rFonts w:ascii="Arial" w:hAnsi="Arial" w:cs="Arial"/>
          <w:sz w:val="32"/>
          <w:szCs w:val="32"/>
          <w:lang w:val="es-ES_tradnl"/>
        </w:rPr>
        <w:tab/>
      </w:r>
    </w:p>
    <w:p w14:paraId="1930917E" w14:textId="61D56CD3" w:rsidR="00240FD9" w:rsidRPr="00EF3A51" w:rsidRDefault="00240FD9" w:rsidP="00EF3A51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 w:rsidRPr="00EF3A51">
        <w:rPr>
          <w:rFonts w:ascii="Arial" w:hAnsi="Arial" w:cs="Arial"/>
          <w:sz w:val="32"/>
          <w:szCs w:val="32"/>
          <w:lang w:val="es-ES_tradnl"/>
        </w:rPr>
        <w:t>Desarrollo</w:t>
      </w:r>
    </w:p>
    <w:p w14:paraId="7D5983C2" w14:textId="3D570A4B" w:rsidR="00EF3A51" w:rsidRPr="00EF3A51" w:rsidRDefault="00EF3A51" w:rsidP="00EF3A51">
      <w:pPr>
        <w:pStyle w:val="Standard"/>
        <w:jc w:val="both"/>
        <w:rPr>
          <w:rFonts w:ascii="Arial" w:hAnsi="Arial" w:cs="Arial"/>
          <w:lang w:val="es-ES_tradnl"/>
        </w:rPr>
      </w:pPr>
      <w:r w:rsidRPr="00EF3A51">
        <w:rPr>
          <w:rFonts w:ascii="Arial" w:hAnsi="Arial" w:cs="Arial"/>
          <w:lang w:val="es-ES_tradnl"/>
        </w:rPr>
        <w:t xml:space="preserve">En el laboratorio de computación se </w:t>
      </w:r>
      <w:r>
        <w:rPr>
          <w:rFonts w:ascii="Arial" w:hAnsi="Arial" w:cs="Arial"/>
          <w:lang w:val="es-ES_tradnl"/>
        </w:rPr>
        <w:t xml:space="preserve">dio a conocer la introducción de la práctica, para ello se inicializó la computadora en el </w:t>
      </w:r>
      <w:proofErr w:type="spellStart"/>
      <w:r>
        <w:rPr>
          <w:rFonts w:ascii="Arial" w:hAnsi="Arial" w:cs="Arial"/>
          <w:lang w:val="es-ES_tradnl"/>
        </w:rPr>
        <w:t>sitema</w:t>
      </w:r>
      <w:proofErr w:type="spellEnd"/>
      <w:r>
        <w:rPr>
          <w:rFonts w:ascii="Arial" w:hAnsi="Arial" w:cs="Arial"/>
          <w:lang w:val="es-ES_tradnl"/>
        </w:rPr>
        <w:t xml:space="preserve"> operativo Linux. Luego se ordenó entrar a la Terminal </w:t>
      </w:r>
      <w:r w:rsidR="00A75388">
        <w:rPr>
          <w:rFonts w:ascii="Arial" w:hAnsi="Arial" w:cs="Arial"/>
          <w:lang w:val="es-ES_tradnl"/>
        </w:rPr>
        <w:t>en donde se enseñaron nuevos comandos para manipular diversas cosas, como por ejemplo crear un archivo de texto y editar su contenido, entrar al modo comando y modo de escritura de un archivo cualquiera, y abrir o cerrar la bandeja de discos DVD. Después</w:t>
      </w:r>
      <w:r w:rsidR="00D37418">
        <w:rPr>
          <w:rFonts w:ascii="Arial" w:hAnsi="Arial" w:cs="Arial"/>
          <w:lang w:val="es-ES_tradnl"/>
        </w:rPr>
        <w:t xml:space="preserve"> dentro de la misma Terminal</w:t>
      </w:r>
      <w:r w:rsidR="00A75388">
        <w:rPr>
          <w:rFonts w:ascii="Arial" w:hAnsi="Arial" w:cs="Arial"/>
          <w:lang w:val="es-ES_tradnl"/>
        </w:rPr>
        <w:t xml:space="preserve"> se crearon archivos con formato .c en los cuales se comenzó a escribir en el lenguaje C++ los programas donde se muestra un mensaje en la pantalla</w:t>
      </w:r>
      <w:r w:rsidR="00F33C4A">
        <w:rPr>
          <w:rFonts w:ascii="Arial" w:hAnsi="Arial" w:cs="Arial"/>
          <w:lang w:val="es-ES_tradnl"/>
        </w:rPr>
        <w:t>, la suma de dos números, y la resta de dos nú</w:t>
      </w:r>
      <w:r w:rsidR="006A7535">
        <w:rPr>
          <w:rFonts w:ascii="Arial" w:hAnsi="Arial" w:cs="Arial"/>
          <w:lang w:val="es-ES_tradnl"/>
        </w:rPr>
        <w:t xml:space="preserve">meros a partir de los comandos </w:t>
      </w:r>
      <w:r w:rsidR="003D4784">
        <w:rPr>
          <w:rFonts w:ascii="Arial" w:hAnsi="Arial" w:cs="Arial"/>
          <w:lang w:val="es-ES_tradnl"/>
        </w:rPr>
        <w:t xml:space="preserve">de GNU/Linux. </w:t>
      </w:r>
      <w:r w:rsidR="005145D4">
        <w:rPr>
          <w:rFonts w:ascii="Arial" w:hAnsi="Arial" w:cs="Arial"/>
          <w:lang w:val="es-ES_tradnl"/>
        </w:rPr>
        <w:t>Finalmente</w:t>
      </w:r>
      <w:r w:rsidR="005A52E5">
        <w:rPr>
          <w:rFonts w:ascii="Arial" w:hAnsi="Arial" w:cs="Arial"/>
          <w:lang w:val="es-ES_tradnl"/>
        </w:rPr>
        <w:t xml:space="preserve"> se compilaron</w:t>
      </w:r>
      <w:r w:rsidR="00F456C2">
        <w:rPr>
          <w:rFonts w:ascii="Arial" w:hAnsi="Arial" w:cs="Arial"/>
          <w:lang w:val="es-ES_tradnl"/>
        </w:rPr>
        <w:t xml:space="preserve"> los códigos</w:t>
      </w:r>
      <w:r w:rsidR="005A52E5">
        <w:rPr>
          <w:rFonts w:ascii="Arial" w:hAnsi="Arial" w:cs="Arial"/>
          <w:lang w:val="es-ES_tradnl"/>
        </w:rPr>
        <w:t xml:space="preserve"> y</w:t>
      </w:r>
      <w:r w:rsidR="00B24CE3">
        <w:rPr>
          <w:rFonts w:ascii="Arial" w:hAnsi="Arial" w:cs="Arial"/>
          <w:lang w:val="es-ES_tradnl"/>
        </w:rPr>
        <w:t xml:space="preserve"> se</w:t>
      </w:r>
      <w:r w:rsidR="005A52E5">
        <w:rPr>
          <w:rFonts w:ascii="Arial" w:hAnsi="Arial" w:cs="Arial"/>
          <w:lang w:val="es-ES_tradnl"/>
        </w:rPr>
        <w:t xml:space="preserve"> ejecutaron </w:t>
      </w:r>
      <w:r w:rsidR="00B24CE3">
        <w:rPr>
          <w:rFonts w:ascii="Arial" w:hAnsi="Arial" w:cs="Arial"/>
          <w:lang w:val="es-ES_tradnl"/>
        </w:rPr>
        <w:t>los programas dentro de la Terminal.</w:t>
      </w:r>
    </w:p>
    <w:p w14:paraId="52DE2887" w14:textId="77777777" w:rsidR="00A57ACC" w:rsidRDefault="00A57ACC" w:rsidP="00D33264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7341E107" w14:textId="6740185B" w:rsidR="00984252" w:rsidRDefault="00A57ACC" w:rsidP="00D33264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noProof/>
          <w:sz w:val="32"/>
          <w:szCs w:val="32"/>
          <w:lang w:val="es-ES_tradnl" w:eastAsia="ja-JP" w:bidi="ar-SA"/>
        </w:rPr>
        <w:drawing>
          <wp:inline distT="0" distB="0" distL="0" distR="0" wp14:anchorId="74076CD0" wp14:editId="7FB590E1">
            <wp:extent cx="3175635" cy="2380508"/>
            <wp:effectExtent l="0" t="0" r="0" b="7620"/>
            <wp:docPr id="3" name="Imagen 3" descr="../../../../../Users/alvarvelazquezdeleonlavarrios/Desktop/IMG_2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alvarvelazquezdeleonlavarrios/Desktop/IMG_201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06" cy="238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s-ES_tradnl"/>
        </w:rPr>
        <w:t xml:space="preserve">   </w:t>
      </w:r>
      <w:r>
        <w:rPr>
          <w:rFonts w:ascii="Arial" w:hAnsi="Arial" w:cs="Arial"/>
          <w:noProof/>
          <w:sz w:val="32"/>
          <w:szCs w:val="32"/>
          <w:lang w:val="es-ES_tradnl" w:eastAsia="ja-JP" w:bidi="ar-SA"/>
        </w:rPr>
        <w:drawing>
          <wp:inline distT="0" distB="0" distL="0" distR="0" wp14:anchorId="1CC68BE3" wp14:editId="6B31E50F">
            <wp:extent cx="3206224" cy="2403437"/>
            <wp:effectExtent l="0" t="0" r="0" b="10160"/>
            <wp:docPr id="4" name="Imagen 4" descr="../../../../../Users/alvarvelazquezdeleonlavarrios/Desktop/IMG_2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alvarvelazquezdeleonlavarrios/Desktop/IMG_201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30" cy="242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B47C" w14:textId="77777777" w:rsidR="00A57ACC" w:rsidRDefault="00A57ACC" w:rsidP="00D33264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58C1E0F9" w14:textId="630661AF" w:rsidR="00D33264" w:rsidRDefault="00D33264" w:rsidP="00D33264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EF3A51">
        <w:rPr>
          <w:rFonts w:ascii="Arial" w:hAnsi="Arial" w:cs="Arial"/>
          <w:sz w:val="32"/>
          <w:szCs w:val="32"/>
          <w:lang w:val="es-ES_tradnl"/>
        </w:rPr>
        <w:t>Conclusiones</w:t>
      </w:r>
      <w:bookmarkStart w:id="0" w:name="_GoBack"/>
      <w:bookmarkEnd w:id="0"/>
    </w:p>
    <w:p w14:paraId="4162CB52" w14:textId="7D84E419" w:rsidR="00984252" w:rsidRPr="00984252" w:rsidRDefault="00984252" w:rsidP="00597EFD">
      <w:pPr>
        <w:pStyle w:val="Standard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importante conocer los comandos de algún sistema operativo</w:t>
      </w:r>
      <w:r w:rsidR="00BC4A8A">
        <w:rPr>
          <w:rFonts w:ascii="Arial" w:hAnsi="Arial" w:cs="Arial"/>
          <w:lang w:val="es-ES_tradnl"/>
        </w:rPr>
        <w:t xml:space="preserve"> ya que en caso de </w:t>
      </w:r>
      <w:r w:rsidR="000041C9">
        <w:rPr>
          <w:rFonts w:ascii="Arial" w:hAnsi="Arial" w:cs="Arial"/>
          <w:lang w:val="es-ES_tradnl"/>
        </w:rPr>
        <w:t>no</w:t>
      </w:r>
      <w:r w:rsidR="00527615">
        <w:rPr>
          <w:rFonts w:ascii="Arial" w:hAnsi="Arial" w:cs="Arial"/>
          <w:lang w:val="es-ES_tradnl"/>
        </w:rPr>
        <w:t xml:space="preserve"> poder</w:t>
      </w:r>
      <w:r w:rsidR="000041C9">
        <w:rPr>
          <w:rFonts w:ascii="Arial" w:hAnsi="Arial" w:cs="Arial"/>
          <w:lang w:val="es-ES_tradnl"/>
        </w:rPr>
        <w:t xml:space="preserve"> acceder a la interfaz gráfica</w:t>
      </w:r>
      <w:r w:rsidR="00111A9C">
        <w:rPr>
          <w:rFonts w:ascii="Arial" w:hAnsi="Arial" w:cs="Arial"/>
          <w:lang w:val="es-ES_tradnl"/>
        </w:rPr>
        <w:t xml:space="preserve"> la única manera de manipular el contenido será a través de </w:t>
      </w:r>
      <w:r w:rsidR="003F0755">
        <w:rPr>
          <w:rFonts w:ascii="Arial" w:hAnsi="Arial" w:cs="Arial"/>
          <w:lang w:val="es-ES_tradnl"/>
        </w:rPr>
        <w:t xml:space="preserve">una serie de códigos </w:t>
      </w:r>
      <w:r w:rsidR="005630E9">
        <w:rPr>
          <w:rFonts w:ascii="Arial" w:hAnsi="Arial" w:cs="Arial"/>
          <w:lang w:val="es-ES_tradnl"/>
        </w:rPr>
        <w:t>que tengan lógica y que estén ordenados en pasos. Lo anterior mencionado también aplica para la creación de códigos en lenguajes de programación para compilarlos y ejecutar los programas creados.</w:t>
      </w:r>
    </w:p>
    <w:p w14:paraId="413819EF" w14:textId="77777777" w:rsidR="002B0BA1" w:rsidRPr="00EF3A51" w:rsidRDefault="002B0BA1" w:rsidP="00EF3A51">
      <w:pPr>
        <w:pStyle w:val="Standard"/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047BC72" w14:textId="72ACC20D" w:rsidR="002B0BA1" w:rsidRPr="00EF3A51" w:rsidRDefault="002B0BA1" w:rsidP="002B0BA1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EF3A51">
        <w:rPr>
          <w:rFonts w:ascii="Arial" w:hAnsi="Arial" w:cs="Arial"/>
          <w:sz w:val="32"/>
          <w:szCs w:val="32"/>
          <w:lang w:val="es-ES_tradnl"/>
        </w:rPr>
        <w:t>Mi repositorio en GitHub</w:t>
      </w:r>
    </w:p>
    <w:p w14:paraId="27EA0F57" w14:textId="2948D746" w:rsidR="002B0BA1" w:rsidRPr="002B0BA1" w:rsidRDefault="00D31B85" w:rsidP="002B0BA1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9" w:history="1">
        <w:r w:rsidR="005D1359" w:rsidRPr="00EF3A51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https://github.com/alvarvelazquezdeleonlavarrios/practica6_fdp</w:t>
        </w:r>
      </w:hyperlink>
    </w:p>
    <w:sectPr w:rsidR="002B0BA1" w:rsidRPr="002B0BA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EB5A" w14:textId="77777777" w:rsidR="00CD0108" w:rsidRDefault="00CD0108">
      <w:r>
        <w:separator/>
      </w:r>
    </w:p>
  </w:endnote>
  <w:endnote w:type="continuationSeparator" w:id="0">
    <w:p w14:paraId="70E4853B" w14:textId="77777777" w:rsidR="00CD0108" w:rsidRDefault="00C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696FB" w14:textId="77777777" w:rsidR="00CD0108" w:rsidRDefault="00CD0108">
      <w:r>
        <w:rPr>
          <w:color w:val="000000"/>
        </w:rPr>
        <w:separator/>
      </w:r>
    </w:p>
  </w:footnote>
  <w:footnote w:type="continuationSeparator" w:id="0">
    <w:p w14:paraId="28B16600" w14:textId="77777777" w:rsidR="00CD0108" w:rsidRDefault="00CD0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041C9"/>
    <w:rsid w:val="00111A9C"/>
    <w:rsid w:val="00173F42"/>
    <w:rsid w:val="001C5051"/>
    <w:rsid w:val="00240FD9"/>
    <w:rsid w:val="002B0BA1"/>
    <w:rsid w:val="002F096B"/>
    <w:rsid w:val="003D4784"/>
    <w:rsid w:val="003F0755"/>
    <w:rsid w:val="005145D4"/>
    <w:rsid w:val="00527615"/>
    <w:rsid w:val="005630E9"/>
    <w:rsid w:val="00597EFD"/>
    <w:rsid w:val="005A52E5"/>
    <w:rsid w:val="005D1359"/>
    <w:rsid w:val="0069676E"/>
    <w:rsid w:val="006A7535"/>
    <w:rsid w:val="00820E5C"/>
    <w:rsid w:val="008255A6"/>
    <w:rsid w:val="008A5279"/>
    <w:rsid w:val="008B061E"/>
    <w:rsid w:val="00984252"/>
    <w:rsid w:val="00A57ACC"/>
    <w:rsid w:val="00A663CA"/>
    <w:rsid w:val="00A75388"/>
    <w:rsid w:val="00B24CE3"/>
    <w:rsid w:val="00BC4A8A"/>
    <w:rsid w:val="00BE5C03"/>
    <w:rsid w:val="00CD0108"/>
    <w:rsid w:val="00CE1752"/>
    <w:rsid w:val="00CE1AC1"/>
    <w:rsid w:val="00CF3808"/>
    <w:rsid w:val="00D33264"/>
    <w:rsid w:val="00D37418"/>
    <w:rsid w:val="00D46026"/>
    <w:rsid w:val="00DA4B0E"/>
    <w:rsid w:val="00E35D62"/>
    <w:rsid w:val="00E6274E"/>
    <w:rsid w:val="00EF3A51"/>
    <w:rsid w:val="00F33C4A"/>
    <w:rsid w:val="00F4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2B0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s://github.com/alvarvelazquezdeleonlavarrios/practica6_fd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349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7</cp:revision>
  <dcterms:created xsi:type="dcterms:W3CDTF">2017-09-20T23:38:00Z</dcterms:created>
  <dcterms:modified xsi:type="dcterms:W3CDTF">2017-09-21T00:35:00Z</dcterms:modified>
</cp:coreProperties>
</file>